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9C" w:rsidRDefault="000E44A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2A732D" wp14:editId="76913094">
                <wp:simplePos x="0" y="0"/>
                <wp:positionH relativeFrom="margin">
                  <wp:posOffset>1659255</wp:posOffset>
                </wp:positionH>
                <wp:positionV relativeFrom="paragraph">
                  <wp:posOffset>642620</wp:posOffset>
                </wp:positionV>
                <wp:extent cx="2360930" cy="1404620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D9" w:rsidRPr="000E44A0" w:rsidRDefault="004366D9" w:rsidP="004366D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45°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2A7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65pt;margin-top:50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" filled="f" stroked="f">
                <v:textbox style="mso-fit-shape-to-text:t">
                  <w:txbxContent>
                    <w:p w:rsidR="004366D9" w:rsidRPr="000E44A0" w:rsidRDefault="004366D9" w:rsidP="004366D9">
                      <w:pPr>
                        <w:rPr>
                          <w:sz w:val="44"/>
                          <w:szCs w:val="4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45°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BBAA0B" wp14:editId="06772C69">
                <wp:simplePos x="0" y="0"/>
                <wp:positionH relativeFrom="margin">
                  <wp:posOffset>382905</wp:posOffset>
                </wp:positionH>
                <wp:positionV relativeFrom="paragraph">
                  <wp:posOffset>2141220</wp:posOffset>
                </wp:positionV>
                <wp:extent cx="2360930" cy="1404620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D9" w:rsidRPr="000E44A0" w:rsidRDefault="004366D9" w:rsidP="004366D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fuel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fuel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BAA0B" id="_x0000_s1027" type="#_x0000_t202" style="position:absolute;margin-left:30.15pt;margin-top:168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gfDgIAAPo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" filled="f" stroked="f">
                <v:textbox style="mso-fit-shape-to-text:t">
                  <w:txbxContent>
                    <w:p w:rsidR="004366D9" w:rsidRPr="000E44A0" w:rsidRDefault="004366D9" w:rsidP="004366D9">
                      <w:pPr>
                        <w:rPr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fuel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fuel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522605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D9" w:rsidRPr="000E44A0" w:rsidRDefault="004366D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oxidizer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oxidizer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1.1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" filled="f" stroked="f">
                <v:textbox style="mso-fit-shape-to-text:t">
                  <w:txbxContent>
                    <w:p w:rsidR="004366D9" w:rsidRPr="000E44A0" w:rsidRDefault="004366D9">
                      <w:pPr>
                        <w:rPr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oxidizer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oxidizer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6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885825</wp:posOffset>
                </wp:positionV>
                <wp:extent cx="171450" cy="314325"/>
                <wp:effectExtent l="0" t="0" r="1905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143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6876D" id="Arc 12" o:spid="_x0000_s1026" style="position:absolute;margin-left:187.95pt;margin-top:69.75pt;width:13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" path="m85725,nsc133070,,171450,70364,171450,157163r-85725,l85725,xem85725,nfc133070,,171450,70364,171450,157163e" filled="f" strokecolor="black [3200]" strokeweight=".5pt">
                <v:stroke joinstyle="miter"/>
                <v:path arrowok="t" o:connecttype="custom" o:connectlocs="85725,0;171450,157163" o:connectangles="0,0"/>
              </v:shape>
            </w:pict>
          </mc:Fallback>
        </mc:AlternateContent>
      </w:r>
      <w:r w:rsidR="004366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1073785</wp:posOffset>
                </wp:positionV>
                <wp:extent cx="0" cy="193040"/>
                <wp:effectExtent l="0" t="0" r="3810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54DB6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84.55pt" to="164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66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1266825</wp:posOffset>
                </wp:positionV>
                <wp:extent cx="209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BFBF3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99.75pt" to="180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366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1019175</wp:posOffset>
                </wp:positionV>
                <wp:extent cx="857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9E408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80.25pt" to="255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366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-504825</wp:posOffset>
                </wp:positionV>
                <wp:extent cx="1524000" cy="150495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9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3.75pt;margin-top:-39.75pt;width:120pt;height:118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366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1028700</wp:posOffset>
                </wp:positionV>
                <wp:extent cx="0" cy="15335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DD0B" id="Straight Arrow Connector 6" o:spid="_x0000_s1026" type="#_x0000_t32" style="position:absolute;margin-left:182.25pt;margin-top:81pt;width:0;height:120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366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1000125</wp:posOffset>
                </wp:positionV>
                <wp:extent cx="17811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08439" id="Straight Arrow Connector 5" o:spid="_x0000_s1026" type="#_x0000_t32" style="position:absolute;margin-left:39.75pt;margin-top:78.75pt;width:14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sectPr w:rsidR="00B0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9"/>
    <w:rsid w:val="000E44A0"/>
    <w:rsid w:val="004366D9"/>
    <w:rsid w:val="00B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9402"/>
  <w15:chartTrackingRefBased/>
  <w15:docId w15:val="{157DFE8D-CB38-4ED0-8431-ACC1A418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60EDD6C7.dotm</Template>
  <TotalTime>9</TotalTime>
  <Pages>1</Pages>
  <Words>1</Words>
  <Characters>10</Characters>
  <Application>Microsoft Office Word</Application>
  <DocSecurity>0</DocSecurity>
  <Lines>1</Lines>
  <Paragraphs>1</Paragraphs>
  <ScaleCrop>false</ScaleCrop>
  <Company>Portland State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Reid</dc:creator>
  <cp:keywords/>
  <dc:description/>
  <cp:lastModifiedBy>Solomon Reid</cp:lastModifiedBy>
  <cp:revision>2</cp:revision>
  <dcterms:created xsi:type="dcterms:W3CDTF">2020-03-12T21:30:00Z</dcterms:created>
  <dcterms:modified xsi:type="dcterms:W3CDTF">2020-03-12T21:39:00Z</dcterms:modified>
</cp:coreProperties>
</file>